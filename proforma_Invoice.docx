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515" w:rsidRDefault="00AB54BA" w:rsidP="00496ABD">
      <w:pPr>
        <w:rPr>
          <w:b/>
          <w:sz w:val="24"/>
        </w:rPr>
      </w:pPr>
      <w:r>
        <w:rPr>
          <w:noProof/>
          <w:color w:val="C0504D" w:themeColor="accent2"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0</wp:posOffset>
            </wp:positionV>
            <wp:extent cx="1276528" cy="1190791"/>
            <wp:effectExtent l="0" t="0" r="0" b="9525"/>
            <wp:wrapTight wrapText="bothSides">
              <wp:wrapPolygon edited="0">
                <wp:start x="0" y="0"/>
                <wp:lineTo x="0" y="21427"/>
                <wp:lineTo x="21278" y="21427"/>
                <wp:lineTo x="2127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S Big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4BA" w:rsidRDefault="008F47E9" w:rsidP="00AB54BA">
      <w:pPr>
        <w:rPr>
          <w:color w:val="C0504D" w:themeColor="accent2"/>
          <w:sz w:val="40"/>
          <w:szCs w:val="40"/>
          <w:u w:val="single"/>
        </w:rPr>
      </w:pPr>
      <w:r>
        <w:rPr>
          <w:noProof/>
          <w:color w:val="C0504D" w:themeColor="accent2"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5610225</wp:posOffset>
            </wp:positionH>
            <wp:positionV relativeFrom="paragraph">
              <wp:posOffset>221615</wp:posOffset>
            </wp:positionV>
            <wp:extent cx="1124107" cy="657317"/>
            <wp:effectExtent l="0" t="0" r="0" b="9525"/>
            <wp:wrapTight wrapText="bothSides">
              <wp:wrapPolygon edited="0">
                <wp:start x="0" y="0"/>
                <wp:lineTo x="0" y="21287"/>
                <wp:lineTo x="21234" y="21287"/>
                <wp:lineTo x="2123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S-I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4BA" w:rsidRPr="00AB54BA">
        <w:rPr>
          <w:color w:val="C0504D" w:themeColor="accent2"/>
          <w:sz w:val="40"/>
          <w:szCs w:val="40"/>
          <w:u w:val="single"/>
        </w:rPr>
        <w:t>PROFORMA INVOICE</w:t>
      </w:r>
    </w:p>
    <w:p w:rsidR="008F47E9" w:rsidRPr="008F47E9" w:rsidRDefault="008F47E9" w:rsidP="00AB54BA">
      <w:pPr>
        <w:rPr>
          <w:color w:val="C0504D" w:themeColor="accent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600"/>
      </w:tblGrid>
      <w:tr w:rsidR="008F47E9" w:rsidTr="008F47E9">
        <w:trPr>
          <w:trHeight w:val="258"/>
        </w:trPr>
        <w:tc>
          <w:tcPr>
            <w:tcW w:w="2515" w:type="dxa"/>
            <w:shd w:val="clear" w:color="auto" w:fill="F2DBDB" w:themeFill="accent2" w:themeFillTint="33"/>
          </w:tcPr>
          <w:p w:rsidR="008F47E9" w:rsidRDefault="008F47E9" w:rsidP="008F47E9">
            <w:pPr>
              <w:rPr>
                <w:color w:val="C0504D" w:themeColor="accent2"/>
                <w:sz w:val="32"/>
                <w:szCs w:val="32"/>
                <w:u w:val="single"/>
              </w:rPr>
            </w:pPr>
            <w:r>
              <w:t>REF NO</w:t>
            </w:r>
          </w:p>
        </w:tc>
        <w:tc>
          <w:tcPr>
            <w:tcW w:w="3600" w:type="dxa"/>
          </w:tcPr>
          <w:p w:rsidR="008F47E9" w:rsidRPr="008F47E9" w:rsidRDefault="00CD4394" w:rsidP="00CD4394">
            <w:pPr>
              <w:rPr>
                <w:color w:val="C0504D" w:themeColor="accent2"/>
                <w:sz w:val="32"/>
                <w:szCs w:val="32"/>
                <w:u w:val="single"/>
              </w:rPr>
            </w:pPr>
            <w:r>
              <w:rPr>
                <w:color w:val="C0504D" w:themeColor="accent2"/>
              </w:rPr>
              <w:t>{{</w:t>
            </w:r>
            <w:proofErr w:type="spellStart"/>
            <w:r>
              <w:rPr>
                <w:color w:val="C0504D" w:themeColor="accent2"/>
              </w:rPr>
              <w:t>pi</w:t>
            </w:r>
            <w:r w:rsidR="006A02E1">
              <w:rPr>
                <w:color w:val="C0504D" w:themeColor="accent2"/>
              </w:rPr>
              <w:t>_</w:t>
            </w:r>
            <w:r>
              <w:rPr>
                <w:color w:val="C0504D" w:themeColor="accent2"/>
              </w:rPr>
              <w:t>ref</w:t>
            </w:r>
            <w:r w:rsidR="006A02E1">
              <w:rPr>
                <w:color w:val="C0504D" w:themeColor="accent2"/>
              </w:rPr>
              <w:t>_</w:t>
            </w:r>
            <w:r>
              <w:rPr>
                <w:color w:val="C0504D" w:themeColor="accent2"/>
              </w:rPr>
              <w:t>no</w:t>
            </w:r>
            <w:proofErr w:type="spellEnd"/>
            <w:r w:rsidR="00F94563">
              <w:rPr>
                <w:color w:val="C0504D" w:themeColor="accent2"/>
              </w:rPr>
              <w:t>}}</w:t>
            </w:r>
          </w:p>
        </w:tc>
      </w:tr>
      <w:tr w:rsidR="008F47E9" w:rsidTr="008F47E9">
        <w:trPr>
          <w:trHeight w:val="258"/>
        </w:trPr>
        <w:tc>
          <w:tcPr>
            <w:tcW w:w="2515" w:type="dxa"/>
            <w:shd w:val="clear" w:color="auto" w:fill="F2DBDB" w:themeFill="accent2" w:themeFillTint="33"/>
          </w:tcPr>
          <w:p w:rsidR="008F47E9" w:rsidRDefault="008F47E9" w:rsidP="008F47E9">
            <w:pPr>
              <w:rPr>
                <w:color w:val="C0504D" w:themeColor="accent2"/>
                <w:sz w:val="32"/>
                <w:szCs w:val="32"/>
                <w:u w:val="single"/>
              </w:rPr>
            </w:pPr>
            <w:r w:rsidRPr="00893FD7">
              <w:rPr>
                <w:sz w:val="18"/>
                <w:szCs w:val="18"/>
                <w:lang w:val="it-IT"/>
              </w:rPr>
              <w:t>PROFORMA INVOICE NO</w:t>
            </w:r>
          </w:p>
        </w:tc>
        <w:tc>
          <w:tcPr>
            <w:tcW w:w="3600" w:type="dxa"/>
          </w:tcPr>
          <w:p w:rsidR="008F47E9" w:rsidRPr="008F47E9" w:rsidRDefault="006A02E1" w:rsidP="0047354A">
            <w:pPr>
              <w:rPr>
                <w:color w:val="C0504D" w:themeColor="accent2"/>
                <w:sz w:val="32"/>
                <w:szCs w:val="32"/>
                <w:u w:val="single"/>
              </w:rPr>
            </w:pPr>
            <w:r>
              <w:rPr>
                <w:color w:val="C0504D" w:themeColor="accent2"/>
                <w:sz w:val="18"/>
                <w:szCs w:val="18"/>
                <w:lang w:val="it-IT"/>
              </w:rPr>
              <w:t>{{</w:t>
            </w:r>
            <w:r w:rsidR="0047354A">
              <w:rPr>
                <w:color w:val="C0504D" w:themeColor="accent2"/>
                <w:sz w:val="18"/>
                <w:szCs w:val="18"/>
                <w:lang w:val="it-IT"/>
              </w:rPr>
              <w:t>pi_no</w:t>
            </w:r>
            <w:r w:rsidR="00F94563">
              <w:rPr>
                <w:color w:val="C0504D" w:themeColor="accent2"/>
                <w:sz w:val="18"/>
                <w:szCs w:val="18"/>
                <w:lang w:val="it-IT"/>
              </w:rPr>
              <w:t>}}</w:t>
            </w:r>
          </w:p>
        </w:tc>
      </w:tr>
      <w:tr w:rsidR="008F47E9" w:rsidTr="008F47E9">
        <w:trPr>
          <w:trHeight w:val="258"/>
        </w:trPr>
        <w:tc>
          <w:tcPr>
            <w:tcW w:w="2515" w:type="dxa"/>
            <w:shd w:val="clear" w:color="auto" w:fill="F2DBDB" w:themeFill="accent2" w:themeFillTint="33"/>
          </w:tcPr>
          <w:p w:rsidR="008F47E9" w:rsidRPr="00893FD7" w:rsidRDefault="008F47E9" w:rsidP="008F47E9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DATED</w:t>
            </w:r>
          </w:p>
        </w:tc>
        <w:tc>
          <w:tcPr>
            <w:tcW w:w="3600" w:type="dxa"/>
          </w:tcPr>
          <w:p w:rsidR="008F47E9" w:rsidRPr="008F47E9" w:rsidRDefault="006A02E1" w:rsidP="0047354A">
            <w:pPr>
              <w:rPr>
                <w:color w:val="C0504D" w:themeColor="accent2"/>
                <w:sz w:val="18"/>
                <w:szCs w:val="18"/>
                <w:lang w:val="it-IT"/>
              </w:rPr>
            </w:pPr>
            <w:r>
              <w:rPr>
                <w:color w:val="C0504D" w:themeColor="accent2"/>
                <w:sz w:val="18"/>
                <w:szCs w:val="18"/>
              </w:rPr>
              <w:t>{{</w:t>
            </w:r>
            <w:proofErr w:type="spellStart"/>
            <w:r w:rsidR="0047354A">
              <w:rPr>
                <w:color w:val="C0504D" w:themeColor="accent2"/>
                <w:sz w:val="18"/>
                <w:szCs w:val="18"/>
              </w:rPr>
              <w:t>pi_date</w:t>
            </w:r>
            <w:proofErr w:type="spellEnd"/>
            <w:r w:rsidR="00F94563">
              <w:rPr>
                <w:color w:val="C0504D" w:themeColor="accent2"/>
                <w:sz w:val="18"/>
                <w:szCs w:val="18"/>
              </w:rPr>
              <w:t>}}</w:t>
            </w:r>
          </w:p>
        </w:tc>
      </w:tr>
      <w:tr w:rsidR="008F47E9" w:rsidTr="008F47E9">
        <w:trPr>
          <w:trHeight w:val="258"/>
        </w:trPr>
        <w:tc>
          <w:tcPr>
            <w:tcW w:w="2515" w:type="dxa"/>
            <w:shd w:val="clear" w:color="auto" w:fill="F2DBDB" w:themeFill="accent2" w:themeFillTint="33"/>
          </w:tcPr>
          <w:p w:rsidR="008F47E9" w:rsidRDefault="008F47E9" w:rsidP="008F47E9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DESTINATION</w:t>
            </w:r>
          </w:p>
        </w:tc>
        <w:tc>
          <w:tcPr>
            <w:tcW w:w="3600" w:type="dxa"/>
          </w:tcPr>
          <w:p w:rsidR="008F47E9" w:rsidRPr="008F47E9" w:rsidRDefault="006A02E1" w:rsidP="0047354A">
            <w:pPr>
              <w:rPr>
                <w:color w:val="C0504D" w:themeColor="accent2"/>
                <w:sz w:val="18"/>
                <w:szCs w:val="18"/>
              </w:rPr>
            </w:pPr>
            <w:r>
              <w:rPr>
                <w:color w:val="C0504D" w:themeColor="accent2"/>
                <w:sz w:val="18"/>
                <w:szCs w:val="18"/>
              </w:rPr>
              <w:t>{{</w:t>
            </w:r>
            <w:proofErr w:type="spellStart"/>
            <w:r w:rsidR="0047354A">
              <w:rPr>
                <w:color w:val="C0504D" w:themeColor="accent2"/>
                <w:sz w:val="18"/>
                <w:szCs w:val="18"/>
              </w:rPr>
              <w:t>pi_dest</w:t>
            </w:r>
            <w:proofErr w:type="spellEnd"/>
            <w:r w:rsidR="00F94563">
              <w:rPr>
                <w:color w:val="C0504D" w:themeColor="accent2"/>
                <w:sz w:val="18"/>
                <w:szCs w:val="18"/>
              </w:rPr>
              <w:t>}}</w:t>
            </w:r>
          </w:p>
        </w:tc>
      </w:tr>
    </w:tbl>
    <w:p w:rsidR="00AA6B2B" w:rsidRPr="008F47E9" w:rsidRDefault="00AB54BA" w:rsidP="008F47E9">
      <w:pPr>
        <w:jc w:val="right"/>
        <w:rPr>
          <w:color w:val="C0504D" w:themeColor="accent2"/>
          <w:sz w:val="32"/>
          <w:szCs w:val="32"/>
          <w:u w:val="single"/>
        </w:rPr>
      </w:pPr>
      <w:r w:rsidRPr="00D339DB">
        <w:rPr>
          <w:b/>
          <w:sz w:val="24"/>
          <w:szCs w:val="24"/>
        </w:rPr>
        <w:t>GARIBSONS (PVT) LTD</w:t>
      </w:r>
    </w:p>
    <w:p w:rsidR="00CC146D" w:rsidRDefault="00CC146D" w:rsidP="00496ABD">
      <w:pPr>
        <w:rPr>
          <w:sz w:val="18"/>
          <w:szCs w:val="18"/>
          <w:u w:val="single"/>
          <w:lang w:val="sv-SE"/>
        </w:r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2610"/>
        <w:gridCol w:w="7920"/>
      </w:tblGrid>
      <w:tr w:rsidR="00D40825" w:rsidRPr="00CF0ED5" w:rsidTr="00AA6B2B">
        <w:tc>
          <w:tcPr>
            <w:tcW w:w="2610" w:type="dxa"/>
          </w:tcPr>
          <w:p w:rsidR="00D40825" w:rsidRPr="00CF0ED5" w:rsidRDefault="00CF0ED5" w:rsidP="00D40825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PRODUCT</w:t>
            </w:r>
          </w:p>
        </w:tc>
        <w:tc>
          <w:tcPr>
            <w:tcW w:w="7920" w:type="dxa"/>
          </w:tcPr>
          <w:p w:rsidR="00D40825" w:rsidRPr="00CF0ED5" w:rsidRDefault="006A02E1" w:rsidP="0047354A">
            <w:pPr>
              <w:rPr>
                <w:sz w:val="24"/>
                <w:szCs w:val="24"/>
                <w:u w:val="single"/>
                <w:lang w:val="sv-SE"/>
              </w:rPr>
            </w:pPr>
            <w:r>
              <w:rPr>
                <w:b/>
                <w:bCs/>
                <w:sz w:val="24"/>
                <w:szCs w:val="24"/>
              </w:rPr>
              <w:t>{{</w:t>
            </w:r>
            <w:proofErr w:type="spellStart"/>
            <w:r w:rsidR="0047354A">
              <w:rPr>
                <w:b/>
                <w:bCs/>
                <w:sz w:val="24"/>
                <w:szCs w:val="24"/>
              </w:rPr>
              <w:t>itmdsc</w:t>
            </w:r>
            <w:proofErr w:type="spellEnd"/>
            <w:r w:rsidR="00F94563">
              <w:rPr>
                <w:b/>
                <w:bCs/>
                <w:sz w:val="24"/>
                <w:szCs w:val="24"/>
              </w:rPr>
              <w:t>}}</w:t>
            </w:r>
          </w:p>
        </w:tc>
      </w:tr>
      <w:tr w:rsidR="00D40825" w:rsidRPr="00CF0ED5" w:rsidTr="00AA6B2B">
        <w:tc>
          <w:tcPr>
            <w:tcW w:w="2610" w:type="dxa"/>
          </w:tcPr>
          <w:p w:rsidR="00CF0ED5" w:rsidRDefault="00CF0ED5" w:rsidP="00CF0ED5">
            <w:pPr>
              <w:rPr>
                <w:lang w:val="sv-SE"/>
              </w:rPr>
            </w:pPr>
          </w:p>
          <w:p w:rsidR="00CF0ED5" w:rsidRDefault="00CF0ED5" w:rsidP="00CF0ED5">
            <w:pPr>
              <w:rPr>
                <w:lang w:val="sv-SE"/>
              </w:rPr>
            </w:pPr>
          </w:p>
          <w:p w:rsidR="00CF0ED5" w:rsidRDefault="00CF0ED5" w:rsidP="00CF0ED5">
            <w:pPr>
              <w:rPr>
                <w:lang w:val="sv-SE"/>
              </w:rPr>
            </w:pPr>
          </w:p>
          <w:p w:rsidR="00CF0ED5" w:rsidRDefault="00CF0ED5" w:rsidP="00CF0ED5">
            <w:pPr>
              <w:rPr>
                <w:lang w:val="sv-SE"/>
              </w:rPr>
            </w:pPr>
          </w:p>
          <w:p w:rsidR="00D40825" w:rsidRPr="00CF0ED5" w:rsidRDefault="00D40825" w:rsidP="00CF0ED5">
            <w:pPr>
              <w:rPr>
                <w:u w:val="single"/>
                <w:lang w:val="sv-SE"/>
              </w:rPr>
            </w:pPr>
            <w:r w:rsidRPr="00CF0ED5">
              <w:rPr>
                <w:lang w:val="sv-SE"/>
              </w:rPr>
              <w:t>Q</w:t>
            </w:r>
            <w:r w:rsidR="00CF0ED5">
              <w:rPr>
                <w:lang w:val="sv-SE"/>
              </w:rPr>
              <w:t>UALITY &amp; SPECIFICATIONS</w:t>
            </w:r>
          </w:p>
        </w:tc>
        <w:tc>
          <w:tcPr>
            <w:tcW w:w="7920" w:type="dxa"/>
          </w:tcPr>
          <w:p w:rsidR="00D40825" w:rsidRPr="00F94563" w:rsidRDefault="006A02E1" w:rsidP="0047354A">
            <w:pPr>
              <w:jc w:val="both"/>
              <w:rPr>
                <w:u w:val="single"/>
                <w:lang w:val="sv-SE"/>
              </w:rPr>
            </w:pPr>
            <w:r>
              <w:rPr>
                <w:b/>
                <w:bCs/>
              </w:rPr>
              <w:t>{{</w:t>
            </w:r>
            <w:proofErr w:type="spellStart"/>
            <w:r w:rsidR="0047354A">
              <w:rPr>
                <w:b/>
                <w:bCs/>
              </w:rPr>
              <w:t>pi_itmdsc</w:t>
            </w:r>
            <w:proofErr w:type="spellEnd"/>
            <w:r w:rsidR="00F94563" w:rsidRPr="00F94563">
              <w:rPr>
                <w:b/>
                <w:bCs/>
              </w:rPr>
              <w:t>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CF0ED5" w:rsidP="00496ABD">
            <w:pPr>
              <w:rPr>
                <w:lang w:val="sv-SE"/>
              </w:rPr>
            </w:pPr>
            <w:r>
              <w:rPr>
                <w:lang w:val="sv-SE"/>
              </w:rPr>
              <w:t>INSPECTION</w:t>
            </w:r>
          </w:p>
        </w:tc>
        <w:tc>
          <w:tcPr>
            <w:tcW w:w="7920" w:type="dxa"/>
          </w:tcPr>
          <w:p w:rsidR="00D40825" w:rsidRPr="00CF0ED5" w:rsidRDefault="00F94563" w:rsidP="0047354A">
            <w:pPr>
              <w:tabs>
                <w:tab w:val="left" w:pos="-2834"/>
                <w:tab w:val="center" w:pos="1418"/>
                <w:tab w:val="left" w:pos="1701"/>
              </w:tabs>
              <w:jc w:val="both"/>
              <w:rPr>
                <w:b/>
                <w:spacing w:val="-3"/>
              </w:rPr>
            </w:pPr>
            <w:r>
              <w:rPr>
                <w:b/>
              </w:rPr>
              <w:t xml:space="preserve">{{ </w:t>
            </w:r>
            <w:proofErr w:type="spellStart"/>
            <w:r w:rsidR="0047354A">
              <w:rPr>
                <w:b/>
              </w:rPr>
              <w:t>pi_insp</w:t>
            </w:r>
            <w:proofErr w:type="spellEnd"/>
            <w:r>
              <w:rPr>
                <w:b/>
              </w:rP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D40825">
            <w:r w:rsidRPr="00CF0ED5">
              <w:t>PACKING</w:t>
            </w:r>
          </w:p>
        </w:tc>
        <w:tc>
          <w:tcPr>
            <w:tcW w:w="7920" w:type="dxa"/>
          </w:tcPr>
          <w:p w:rsidR="00D40825" w:rsidRPr="00CF0ED5" w:rsidRDefault="00F94563" w:rsidP="0047354A">
            <w:pPr>
              <w:rPr>
                <w:u w:val="single"/>
                <w:lang w:val="sv-SE"/>
              </w:rPr>
            </w:pPr>
            <w:r>
              <w:t xml:space="preserve">{{ </w:t>
            </w:r>
            <w:proofErr w:type="spellStart"/>
            <w:r w:rsidR="0047354A">
              <w:t>packdsc</w:t>
            </w:r>
            <w:proofErr w:type="spellEnd"/>
            <w: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D40825">
            <w:r w:rsidRPr="00CF0ED5">
              <w:t>QUANTITY</w:t>
            </w:r>
          </w:p>
        </w:tc>
        <w:tc>
          <w:tcPr>
            <w:tcW w:w="7920" w:type="dxa"/>
          </w:tcPr>
          <w:p w:rsidR="00D40825" w:rsidRPr="00CF0ED5" w:rsidRDefault="00F94563" w:rsidP="0047354A">
            <w:pPr>
              <w:rPr>
                <w:b/>
                <w:lang w:val="fr-FR"/>
              </w:rPr>
            </w:pPr>
            <w:r>
              <w:rPr>
                <w:lang w:val="fr-FR"/>
              </w:rPr>
              <w:t>{</w:t>
            </w:r>
            <w:proofErr w:type="gramStart"/>
            <w:r>
              <w:rPr>
                <w:lang w:val="fr-FR"/>
              </w:rPr>
              <w:t xml:space="preserve">{ </w:t>
            </w:r>
            <w:proofErr w:type="spellStart"/>
            <w:r w:rsidR="0047354A">
              <w:rPr>
                <w:lang w:val="fr-FR"/>
              </w:rPr>
              <w:t>pi</w:t>
            </w:r>
            <w:proofErr w:type="gramEnd"/>
            <w:r>
              <w:rPr>
                <w:lang w:val="fr-FR"/>
              </w:rPr>
              <w:t>_</w:t>
            </w:r>
            <w:r w:rsidR="0047354A">
              <w:rPr>
                <w:lang w:val="fr-FR"/>
              </w:rPr>
              <w:t>itm</w:t>
            </w:r>
            <w:r>
              <w:rPr>
                <w:lang w:val="fr-FR"/>
              </w:rPr>
              <w:t>_</w:t>
            </w:r>
            <w:r w:rsidR="0047354A">
              <w:rPr>
                <w:lang w:val="fr-FR"/>
              </w:rPr>
              <w:t>qty</w:t>
            </w:r>
            <w:r>
              <w:rPr>
                <w:lang w:val="fr-FR"/>
              </w:rPr>
              <w:t>_</w:t>
            </w:r>
            <w:r w:rsidR="0047354A">
              <w:rPr>
                <w:lang w:val="fr-FR"/>
              </w:rPr>
              <w:t>desc</w:t>
            </w:r>
            <w:proofErr w:type="spellEnd"/>
            <w:r>
              <w:rPr>
                <w:lang w:val="fr-FR"/>
              </w:rP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D40825">
            <w:r w:rsidRPr="00CF0ED5">
              <w:t>MARKING / LABELING</w:t>
            </w:r>
          </w:p>
        </w:tc>
        <w:tc>
          <w:tcPr>
            <w:tcW w:w="7920" w:type="dxa"/>
          </w:tcPr>
          <w:p w:rsidR="00D40825" w:rsidRPr="00CF0ED5" w:rsidRDefault="00F94563" w:rsidP="0047354A">
            <w:pPr>
              <w:rPr>
                <w:u w:val="single"/>
                <w:lang w:val="sv-SE"/>
              </w:rPr>
            </w:pPr>
            <w:r>
              <w:t xml:space="preserve">{{ </w:t>
            </w:r>
            <w:proofErr w:type="spellStart"/>
            <w:r w:rsidR="0047354A">
              <w:t>marksno</w:t>
            </w:r>
            <w:proofErr w:type="spellEnd"/>
            <w: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D40825">
            <w:r w:rsidRPr="00CF0ED5">
              <w:t>PORT OF LOADING</w:t>
            </w:r>
          </w:p>
        </w:tc>
        <w:tc>
          <w:tcPr>
            <w:tcW w:w="7920" w:type="dxa"/>
          </w:tcPr>
          <w:p w:rsidR="00D40825" w:rsidRPr="00CF0ED5" w:rsidRDefault="00F94563" w:rsidP="0047354A">
            <w:r>
              <w:t xml:space="preserve">{{ </w:t>
            </w:r>
            <w:proofErr w:type="spellStart"/>
            <w:r w:rsidR="0047354A">
              <w:t>port</w:t>
            </w:r>
            <w:r>
              <w:t>_</w:t>
            </w:r>
            <w:r w:rsidR="0047354A">
              <w:t>load</w:t>
            </w:r>
            <w:proofErr w:type="spellEnd"/>
            <w: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496ABD">
            <w:pPr>
              <w:rPr>
                <w:lang w:val="sv-SE"/>
              </w:rPr>
            </w:pPr>
            <w:r w:rsidRPr="00CF0ED5">
              <w:t>PORT OF DESTINATION</w:t>
            </w:r>
          </w:p>
        </w:tc>
        <w:tc>
          <w:tcPr>
            <w:tcW w:w="7920" w:type="dxa"/>
          </w:tcPr>
          <w:p w:rsidR="00D40825" w:rsidRPr="00CF0ED5" w:rsidRDefault="00F94563" w:rsidP="0047354A">
            <w:r>
              <w:t xml:space="preserve">{{ </w:t>
            </w:r>
            <w:proofErr w:type="spellStart"/>
            <w:r w:rsidR="0047354A">
              <w:t>port</w:t>
            </w:r>
            <w:r>
              <w:t>_</w:t>
            </w:r>
            <w:r w:rsidR="0047354A">
              <w:t>dis</w:t>
            </w:r>
            <w:proofErr w:type="spellEnd"/>
            <w: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D40825">
            <w:r w:rsidRPr="00CF0ED5">
              <w:t>UNIT PRICE</w:t>
            </w:r>
          </w:p>
        </w:tc>
        <w:tc>
          <w:tcPr>
            <w:tcW w:w="7920" w:type="dxa"/>
          </w:tcPr>
          <w:p w:rsidR="00D40825" w:rsidRPr="00CF0ED5" w:rsidRDefault="00F94563" w:rsidP="0047354A">
            <w:r>
              <w:t xml:space="preserve">{{ </w:t>
            </w:r>
            <w:proofErr w:type="spellStart"/>
            <w:r w:rsidR="0047354A">
              <w:t>pi</w:t>
            </w:r>
            <w:r>
              <w:t>_</w:t>
            </w:r>
            <w:r w:rsidR="0047354A">
              <w:t>price</w:t>
            </w:r>
            <w:r>
              <w:t>_</w:t>
            </w:r>
            <w:r w:rsidR="0047354A">
              <w:t>desc</w:t>
            </w:r>
            <w:proofErr w:type="spellEnd"/>
            <w: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496ABD">
            <w:r w:rsidRPr="00CF0ED5">
              <w:t>TOTAL AMOUNT</w:t>
            </w:r>
          </w:p>
        </w:tc>
        <w:tc>
          <w:tcPr>
            <w:tcW w:w="7920" w:type="dxa"/>
          </w:tcPr>
          <w:p w:rsidR="00D40825" w:rsidRPr="00AA6B2B" w:rsidRDefault="00682A7E" w:rsidP="0047354A">
            <w:pPr>
              <w:rPr>
                <w:b/>
              </w:rPr>
            </w:pPr>
            <w:r>
              <w:t xml:space="preserve">{{ </w:t>
            </w:r>
            <w:proofErr w:type="spellStart"/>
            <w:r w:rsidR="0047354A">
              <w:t>pi</w:t>
            </w:r>
            <w:r>
              <w:t>_</w:t>
            </w:r>
            <w:r w:rsidR="0047354A">
              <w:t>tot</w:t>
            </w:r>
            <w:r>
              <w:t>_</w:t>
            </w:r>
            <w:r w:rsidR="0047354A">
              <w:t>amount</w:t>
            </w:r>
            <w:proofErr w:type="spellEnd"/>
            <w:r>
              <w:t xml:space="preserve"> }}   {{ </w:t>
            </w:r>
            <w:proofErr w:type="spellStart"/>
            <w:r w:rsidR="0047354A">
              <w:t>pi</w:t>
            </w:r>
            <w:r>
              <w:t>_</w:t>
            </w:r>
            <w:r w:rsidR="0047354A">
              <w:t>amt</w:t>
            </w:r>
            <w:r>
              <w:t>_</w:t>
            </w:r>
            <w:r w:rsidR="0047354A">
              <w:t>inwords</w:t>
            </w:r>
            <w:proofErr w:type="spellEnd"/>
            <w: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496ABD">
            <w:r w:rsidRPr="00CF0ED5">
              <w:t>SHIPMENT DELIVERY</w:t>
            </w:r>
          </w:p>
        </w:tc>
        <w:tc>
          <w:tcPr>
            <w:tcW w:w="7920" w:type="dxa"/>
          </w:tcPr>
          <w:p w:rsidR="00D40825" w:rsidRPr="00CF0ED5" w:rsidRDefault="00682A7E" w:rsidP="00682A7E">
            <w:r>
              <w:rPr>
                <w:caps/>
              </w:rPr>
              <w:t xml:space="preserve">{{ </w:t>
            </w:r>
            <w:proofErr w:type="spellStart"/>
            <w:r w:rsidR="0047354A">
              <w:t>pi_shipment_delivery</w:t>
            </w:r>
            <w:proofErr w:type="spellEnd"/>
            <w:r w:rsidR="0047354A">
              <w:t xml:space="preserve"> </w:t>
            </w:r>
            <w:r>
              <w:rPr>
                <w:caps/>
              </w:rPr>
              <w:t>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CF0ED5" w:rsidP="00CF0ED5">
            <w:r w:rsidRPr="00CF0ED5">
              <w:rPr>
                <w:caps/>
              </w:rPr>
              <w:t>INSURANCE</w:t>
            </w:r>
          </w:p>
        </w:tc>
        <w:tc>
          <w:tcPr>
            <w:tcW w:w="7920" w:type="dxa"/>
          </w:tcPr>
          <w:p w:rsidR="00D40825" w:rsidRPr="00ED3249" w:rsidRDefault="00ED3249" w:rsidP="00ED324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t xml:space="preserve">{{ </w:t>
            </w:r>
            <w:proofErr w:type="spellStart"/>
            <w:r w:rsidRPr="00ED3249">
              <w:rPr>
                <w:rFonts w:ascii="Times New Roman" w:hAnsi="Times New Roman" w:cs="Times New Roman"/>
              </w:rPr>
              <w:t>pinv_ins</w:t>
            </w:r>
            <w:proofErr w:type="spellEnd"/>
            <w:r w:rsidR="0047354A"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CF0ED5" w:rsidP="00CF0ED5">
            <w:r w:rsidRPr="00CF0ED5">
              <w:t>PAYMENT</w:t>
            </w:r>
          </w:p>
        </w:tc>
        <w:tc>
          <w:tcPr>
            <w:tcW w:w="7920" w:type="dxa"/>
          </w:tcPr>
          <w:p w:rsidR="00D40825" w:rsidRPr="00CF0ED5" w:rsidRDefault="0047354A" w:rsidP="00CF0ED5">
            <w:pPr>
              <w:pStyle w:val="BodyTextIndent2"/>
              <w:ind w:left="0"/>
            </w:pPr>
            <w:r>
              <w:t xml:space="preserve">{{ </w:t>
            </w:r>
            <w:proofErr w:type="spellStart"/>
            <w:r>
              <w:t>pi_payment</w:t>
            </w:r>
            <w:proofErr w:type="spellEnd"/>
            <w: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AA6B2B" w:rsidRDefault="00CF0ED5" w:rsidP="00496ABD">
            <w:r w:rsidRPr="00AA6B2B">
              <w:t>BANK DETAILS</w:t>
            </w:r>
          </w:p>
        </w:tc>
        <w:tc>
          <w:tcPr>
            <w:tcW w:w="7920" w:type="dxa"/>
          </w:tcPr>
          <w:p w:rsidR="00CF0ED5" w:rsidRPr="0021745B" w:rsidRDefault="0028644C" w:rsidP="00CF0ED5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{</w:t>
            </w:r>
            <w:r w:rsidR="00880256">
              <w:rPr>
                <w:b/>
                <w:bCs/>
                <w:color w:val="000000"/>
              </w:rPr>
              <w:t>{</w:t>
            </w:r>
            <w:r w:rsidR="00622013">
              <w:rPr>
                <w:b/>
                <w:bCs/>
                <w:color w:val="000000"/>
              </w:rPr>
              <w:t xml:space="preserve"> </w:t>
            </w:r>
            <w:proofErr w:type="spellStart"/>
            <w:r w:rsidR="00622013">
              <w:rPr>
                <w:b/>
                <w:bCs/>
                <w:color w:val="000000"/>
              </w:rPr>
              <w:t>pi_bank</w:t>
            </w:r>
            <w:proofErr w:type="spellEnd"/>
            <w:r w:rsidR="00622013">
              <w:rPr>
                <w:b/>
                <w:bCs/>
                <w:color w:val="000000"/>
              </w:rPr>
              <w:t xml:space="preserve"> </w:t>
            </w:r>
            <w:r w:rsidR="00880256">
              <w:rPr>
                <w:b/>
                <w:bCs/>
                <w:color w:val="000000"/>
              </w:rPr>
              <w:t>}</w:t>
            </w:r>
            <w:r w:rsidR="0047354A">
              <w:rPr>
                <w:b/>
                <w:bCs/>
                <w:color w:val="000000"/>
              </w:rPr>
              <w:t>}</w:t>
            </w:r>
            <w:r w:rsidR="0047354A" w:rsidRPr="0021745B">
              <w:rPr>
                <w:b/>
                <w:bCs/>
                <w:color w:val="000000"/>
              </w:rPr>
              <w:t xml:space="preserve"> </w:t>
            </w:r>
          </w:p>
          <w:p w:rsidR="00D40825" w:rsidRPr="0021745B" w:rsidRDefault="00622013" w:rsidP="00682A7E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r w:rsidR="00880256">
              <w:rPr>
                <w:bCs/>
                <w:color w:val="000000"/>
              </w:rPr>
              <w:t>{</w:t>
            </w:r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pi_bank_dtl</w:t>
            </w:r>
            <w:proofErr w:type="spellEnd"/>
            <w:r w:rsidR="00880256">
              <w:rPr>
                <w:bCs/>
                <w:color w:val="000000"/>
              </w:rPr>
              <w:t>}</w:t>
            </w:r>
            <w:bookmarkStart w:id="0" w:name="_GoBack"/>
            <w:bookmarkEnd w:id="0"/>
            <w:r w:rsidR="0047354A">
              <w:rPr>
                <w:bCs/>
                <w:color w:val="000000"/>
              </w:rPr>
              <w:t>}</w:t>
            </w:r>
          </w:p>
        </w:tc>
      </w:tr>
      <w:tr w:rsidR="00CF0ED5" w:rsidRPr="00CF0ED5" w:rsidTr="00AA6B2B">
        <w:tc>
          <w:tcPr>
            <w:tcW w:w="2610" w:type="dxa"/>
          </w:tcPr>
          <w:p w:rsidR="00CF0ED5" w:rsidRPr="00AA6B2B" w:rsidRDefault="00CF0ED5" w:rsidP="00496ABD">
            <w:r w:rsidRPr="00AA6B2B">
              <w:t>BANK CHARGES</w:t>
            </w:r>
          </w:p>
        </w:tc>
        <w:tc>
          <w:tcPr>
            <w:tcW w:w="7920" w:type="dxa"/>
          </w:tcPr>
          <w:p w:rsidR="00CF0ED5" w:rsidRPr="00CF0ED5" w:rsidRDefault="0047354A" w:rsidP="00682A7E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/>
                <w:bCs/>
                <w:color w:val="000000"/>
              </w:rPr>
            </w:pPr>
            <w:r>
              <w:t xml:space="preserve">{{ </w:t>
            </w:r>
            <w:proofErr w:type="spellStart"/>
            <w:r>
              <w:t>pi_bnk_chgs</w:t>
            </w:r>
            <w:proofErr w:type="spellEnd"/>
            <w:r>
              <w:t xml:space="preserve"> }}</w:t>
            </w:r>
          </w:p>
        </w:tc>
      </w:tr>
      <w:tr w:rsidR="00CF0ED5" w:rsidRPr="00CF0ED5" w:rsidTr="00AA6B2B">
        <w:tc>
          <w:tcPr>
            <w:tcW w:w="2610" w:type="dxa"/>
          </w:tcPr>
          <w:p w:rsidR="00CF0ED5" w:rsidRPr="00AA6B2B" w:rsidRDefault="00CF0ED5" w:rsidP="00CF0ED5">
            <w:r w:rsidRPr="00AA6B2B">
              <w:t>DOCUMENTS  TO BE PROVIDED</w:t>
            </w:r>
          </w:p>
        </w:tc>
        <w:tc>
          <w:tcPr>
            <w:tcW w:w="7920" w:type="dxa"/>
          </w:tcPr>
          <w:p w:rsidR="00CF0ED5" w:rsidRPr="00CF0ED5" w:rsidRDefault="0047354A" w:rsidP="00682A7E">
            <w:r>
              <w:t xml:space="preserve">{{ </w:t>
            </w:r>
            <w:proofErr w:type="spellStart"/>
            <w:r>
              <w:t>pi_docs_provided</w:t>
            </w:r>
            <w:proofErr w:type="spellEnd"/>
            <w:r>
              <w:t xml:space="preserve"> }}</w:t>
            </w:r>
          </w:p>
        </w:tc>
      </w:tr>
      <w:tr w:rsidR="00CF0ED5" w:rsidRPr="00CF0ED5" w:rsidTr="00AA6B2B">
        <w:tc>
          <w:tcPr>
            <w:tcW w:w="2610" w:type="dxa"/>
          </w:tcPr>
          <w:p w:rsidR="00CF0ED5" w:rsidRPr="0021745B" w:rsidRDefault="00CF0ED5" w:rsidP="00CF0ED5">
            <w:pPr>
              <w:tabs>
                <w:tab w:val="num" w:pos="765"/>
              </w:tabs>
            </w:pPr>
            <w:r w:rsidRPr="0021745B">
              <w:t>FORCE MAJEURE</w:t>
            </w:r>
          </w:p>
        </w:tc>
        <w:tc>
          <w:tcPr>
            <w:tcW w:w="7920" w:type="dxa"/>
          </w:tcPr>
          <w:p w:rsidR="00CF0ED5" w:rsidRPr="00CF0ED5" w:rsidRDefault="00682A7E" w:rsidP="00CF0ED5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/>
                <w:bCs/>
                <w:color w:val="000000"/>
              </w:rPr>
            </w:pPr>
            <w:r>
              <w:t xml:space="preserve">{{ </w:t>
            </w:r>
            <w:proofErr w:type="spellStart"/>
            <w:r w:rsidR="0047354A">
              <w:t>pi_force_majeure</w:t>
            </w:r>
            <w:proofErr w:type="spellEnd"/>
            <w:r w:rsidR="0047354A">
              <w:t xml:space="preserve"> </w:t>
            </w:r>
            <w:r>
              <w:t>}}</w:t>
            </w:r>
          </w:p>
        </w:tc>
      </w:tr>
      <w:tr w:rsidR="00CF0ED5" w:rsidRPr="00CF0ED5" w:rsidTr="00AA6B2B">
        <w:tc>
          <w:tcPr>
            <w:tcW w:w="2610" w:type="dxa"/>
          </w:tcPr>
          <w:p w:rsidR="00CF0ED5" w:rsidRPr="0021745B" w:rsidRDefault="00CF0ED5" w:rsidP="00496ABD">
            <w:r w:rsidRPr="0021745B">
              <w:t>APPLICABLE LAW</w:t>
            </w:r>
          </w:p>
        </w:tc>
        <w:tc>
          <w:tcPr>
            <w:tcW w:w="7920" w:type="dxa"/>
          </w:tcPr>
          <w:p w:rsidR="00CF0ED5" w:rsidRPr="00CF0ED5" w:rsidRDefault="00CF0ED5" w:rsidP="00CF0ED5">
            <w:r w:rsidRPr="00CF0ED5">
              <w:t>THE CONTRACT SHALL BE GOVERNED BY LAW OF PAKISTAN.</w:t>
            </w:r>
          </w:p>
        </w:tc>
      </w:tr>
    </w:tbl>
    <w:p w:rsidR="00D40825" w:rsidRPr="003C4D15" w:rsidRDefault="00D40825" w:rsidP="00496ABD">
      <w:pPr>
        <w:rPr>
          <w:sz w:val="18"/>
          <w:szCs w:val="18"/>
          <w:u w:val="single"/>
          <w:lang w:val="sv-SE"/>
        </w:rPr>
      </w:pPr>
    </w:p>
    <w:p w:rsidR="00496ABD" w:rsidRPr="00FA5E70" w:rsidRDefault="00496ABD" w:rsidP="00496ABD">
      <w:pPr>
        <w:rPr>
          <w:sz w:val="18"/>
          <w:szCs w:val="18"/>
        </w:rPr>
      </w:pPr>
      <w:r w:rsidRPr="00FA5E70">
        <w:rPr>
          <w:sz w:val="18"/>
          <w:szCs w:val="18"/>
        </w:rPr>
        <w:t>FOR G</w:t>
      </w:r>
      <w:r w:rsidRPr="00FA5E70">
        <w:rPr>
          <w:caps/>
          <w:sz w:val="18"/>
          <w:szCs w:val="18"/>
        </w:rPr>
        <w:t>aribsons (Pvt.) Ltd</w:t>
      </w:r>
      <w:r w:rsidRPr="00FA5E70">
        <w:rPr>
          <w:sz w:val="18"/>
          <w:szCs w:val="18"/>
        </w:rPr>
        <w:t>.,</w:t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4B24B7">
        <w:rPr>
          <w:sz w:val="18"/>
          <w:szCs w:val="18"/>
        </w:rPr>
        <w:t xml:space="preserve">FOR </w:t>
      </w:r>
      <w:r w:rsidR="00D26485">
        <w:rPr>
          <w:sz w:val="18"/>
          <w:szCs w:val="18"/>
        </w:rPr>
        <w:t>AGROPAK</w:t>
      </w:r>
      <w:r w:rsidR="004B24B7">
        <w:rPr>
          <w:sz w:val="18"/>
          <w:szCs w:val="18"/>
        </w:rPr>
        <w:t>,</w:t>
      </w:r>
    </w:p>
    <w:p w:rsidR="00496ABD" w:rsidRDefault="00496ABD" w:rsidP="00496ABD">
      <w:pPr>
        <w:rPr>
          <w:sz w:val="18"/>
          <w:szCs w:val="18"/>
        </w:rPr>
      </w:pPr>
    </w:p>
    <w:p w:rsidR="00EB12D0" w:rsidRPr="00FA5E70" w:rsidRDefault="00F44428" w:rsidP="00496ABD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136207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FDD" w:rsidRPr="00FA5E70" w:rsidRDefault="00BC5FDD" w:rsidP="00496ABD">
      <w:pPr>
        <w:rPr>
          <w:sz w:val="18"/>
          <w:szCs w:val="18"/>
        </w:rPr>
      </w:pPr>
    </w:p>
    <w:p w:rsidR="00496ABD" w:rsidRDefault="00496ABD" w:rsidP="00496ABD">
      <w:pPr>
        <w:rPr>
          <w:sz w:val="18"/>
          <w:szCs w:val="18"/>
        </w:rPr>
      </w:pPr>
      <w:r w:rsidRPr="00FA5E70">
        <w:rPr>
          <w:sz w:val="18"/>
          <w:szCs w:val="18"/>
        </w:rPr>
        <w:t>DIRECTOR</w:t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proofErr w:type="spellStart"/>
      <w:r w:rsidR="00F926E0">
        <w:rPr>
          <w:sz w:val="18"/>
          <w:szCs w:val="18"/>
        </w:rPr>
        <w:t>DIRECTOR</w:t>
      </w:r>
      <w:proofErr w:type="spellEnd"/>
    </w:p>
    <w:p w:rsidR="002A3F73" w:rsidRPr="00FA5E70" w:rsidRDefault="002A3F73" w:rsidP="002A3F73">
      <w:pPr>
        <w:rPr>
          <w:bCs/>
          <w:sz w:val="18"/>
          <w:szCs w:val="18"/>
        </w:rPr>
      </w:pPr>
    </w:p>
    <w:sectPr w:rsidR="002A3F73" w:rsidRPr="00FA5E70" w:rsidSect="00AB54BA"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720" w:right="720" w:bottom="720" w:left="720" w:header="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ED8" w:rsidRDefault="00436ED8">
      <w:r>
        <w:separator/>
      </w:r>
    </w:p>
  </w:endnote>
  <w:endnote w:type="continuationSeparator" w:id="0">
    <w:p w:rsidR="00436ED8" w:rsidRDefault="00436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7E9" w:rsidRDefault="008F47E9">
    <w:pPr>
      <w:pStyle w:val="Footer"/>
    </w:pPr>
    <w:r>
      <w:rPr>
        <w:b/>
        <w:sz w:val="22"/>
      </w:rPr>
      <w:t xml:space="preserve">                                                              MEMBER OF</w:t>
    </w:r>
    <w:r w:rsidR="00436ED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43.9pt;margin-top:-18.8pt;width:50.35pt;height:45.9pt;z-index:251658752;visibility:visible;mso-wrap-edited:f;mso-position-horizontal-relative:text;mso-position-vertical-relative:text" o:allowincell="f" filled="t" fillcolor="yellow">
          <v:imagedata r:id="rId1" o:title="" grayscale="t" bilevel="t"/>
          <w10:wrap type="topAndBottom"/>
        </v:shape>
        <o:OLEObject Type="Embed" ProgID="Word.Picture.8" ShapeID="_x0000_s2051" DrawAspect="Content" ObjectID="_1662644053" r:id="rId2"/>
      </w:pict>
    </w:r>
    <w:r w:rsidR="00324E6B">
      <w:t xml:space="preserve">                </w:t>
    </w:r>
  </w:p>
  <w:p w:rsidR="008F47E9" w:rsidRDefault="00324E6B">
    <w:pPr>
      <w:pStyle w:val="Footer"/>
      <w:rPr>
        <w:b/>
        <w:sz w:val="22"/>
      </w:rPr>
    </w:pPr>
    <w:r>
      <w:t xml:space="preserve">                                            </w:t>
    </w:r>
  </w:p>
  <w:p w:rsidR="008F47E9" w:rsidRPr="00451C78" w:rsidRDefault="008F47E9" w:rsidP="008F47E9">
    <w:pPr>
      <w:jc w:val="center"/>
    </w:pPr>
    <w:r w:rsidRPr="00451C78">
      <w:t>C-69/71, 12</w:t>
    </w:r>
    <w:r w:rsidRPr="00451C78">
      <w:rPr>
        <w:vertAlign w:val="superscript"/>
      </w:rPr>
      <w:t>th</w:t>
    </w:r>
    <w:r w:rsidRPr="00451C78">
      <w:t xml:space="preserve"> Commercial St., Ph</w:t>
    </w:r>
    <w:r>
      <w:t>ase</w:t>
    </w:r>
    <w:r w:rsidRPr="00451C78">
      <w:t>-II Ext., DHA, Karachi 75500. Pakistan.</w:t>
    </w:r>
  </w:p>
  <w:p w:rsidR="008F47E9" w:rsidRPr="00451C78" w:rsidRDefault="008F47E9" w:rsidP="008F47E9">
    <w:pPr>
      <w:jc w:val="center"/>
    </w:pPr>
    <w:r w:rsidRPr="00451C78">
      <w:t xml:space="preserve">Phone: (9221) 111 427 421, Email: </w:t>
    </w:r>
    <w:hyperlink r:id="rId3" w:history="1">
      <w:r w:rsidRPr="00451C78">
        <w:rPr>
          <w:rStyle w:val="Hyperlink"/>
        </w:rPr>
        <w:t>contact@garibsons.com</w:t>
      </w:r>
    </w:hyperlink>
    <w:r w:rsidRPr="00451C78">
      <w:t xml:space="preserve">, Website: </w:t>
    </w:r>
    <w:hyperlink r:id="rId4" w:history="1">
      <w:r w:rsidRPr="00451C78">
        <w:rPr>
          <w:rStyle w:val="Hyperlink"/>
        </w:rPr>
        <w:t>http://garibsons.com</w:t>
      </w:r>
    </w:hyperlink>
  </w:p>
  <w:p w:rsidR="008F47E9" w:rsidRDefault="008F47E9">
    <w:pPr>
      <w:pStyle w:val="Footer"/>
      <w:rPr>
        <w:b/>
        <w:sz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C78" w:rsidRPr="0021745B" w:rsidRDefault="00436ED8" w:rsidP="0021745B">
    <w:pPr>
      <w:pStyle w:val="Footer"/>
      <w:rPr>
        <w:b/>
        <w:sz w:val="22"/>
      </w:rPr>
    </w:pPr>
    <w:r>
      <w:rPr>
        <w:b/>
        <w:noProof/>
        <w:sz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44.8pt;margin-top:-15.45pt;width:50.4pt;height:45.85pt;z-index:251657728;visibility:visible;mso-wrap-edited:f" o:allowincell="f" filled="t" fillcolor="yellow">
          <v:imagedata r:id="rId1" o:title="" grayscale="t" bilevel="t"/>
          <w10:wrap type="topAndBottom"/>
        </v:shape>
        <o:OLEObject Type="Embed" ProgID="Word.Picture.8" ShapeID="_x0000_s2050" DrawAspect="Content" ObjectID="_1662644054" r:id="rId2"/>
      </w:pict>
    </w:r>
    <w:r w:rsidR="00324E6B">
      <w:rPr>
        <w:b/>
        <w:sz w:val="22"/>
      </w:rPr>
      <w:t xml:space="preserve">                                                            MEMBER OF </w:t>
    </w:r>
  </w:p>
  <w:p w:rsidR="00451C78" w:rsidRDefault="00451C78" w:rsidP="00451C78">
    <w:pPr>
      <w:rPr>
        <w:sz w:val="22"/>
      </w:rPr>
    </w:pPr>
  </w:p>
  <w:p w:rsidR="00451C78" w:rsidRPr="00451C78" w:rsidRDefault="00451C78" w:rsidP="00451C78">
    <w:pPr>
      <w:jc w:val="center"/>
    </w:pPr>
    <w:r w:rsidRPr="00451C78">
      <w:t>C-69/71, 12</w:t>
    </w:r>
    <w:r w:rsidRPr="00451C78">
      <w:rPr>
        <w:vertAlign w:val="superscript"/>
      </w:rPr>
      <w:t>th</w:t>
    </w:r>
    <w:r w:rsidRPr="00451C78">
      <w:t xml:space="preserve"> Commercial St., Ph</w:t>
    </w:r>
    <w:r w:rsidR="0021745B">
      <w:t>ase</w:t>
    </w:r>
    <w:r w:rsidRPr="00451C78">
      <w:t>-II Ext., DHA, Karachi 75500. Pakistan.</w:t>
    </w:r>
  </w:p>
  <w:p w:rsidR="00451C78" w:rsidRPr="00451C78" w:rsidRDefault="00451C78" w:rsidP="00451C78">
    <w:pPr>
      <w:jc w:val="center"/>
    </w:pPr>
    <w:r w:rsidRPr="00451C78">
      <w:t xml:space="preserve">Phone: (9221) 111 427 421, Email: </w:t>
    </w:r>
    <w:hyperlink r:id="rId3" w:history="1">
      <w:r w:rsidRPr="00451C78">
        <w:rPr>
          <w:rStyle w:val="Hyperlink"/>
        </w:rPr>
        <w:t>contact@garibsons.com</w:t>
      </w:r>
    </w:hyperlink>
    <w:r w:rsidRPr="00451C78">
      <w:t xml:space="preserve">, Website: </w:t>
    </w:r>
    <w:hyperlink r:id="rId4" w:history="1">
      <w:r w:rsidRPr="00451C78">
        <w:rPr>
          <w:rStyle w:val="Hyperlink"/>
        </w:rPr>
        <w:t>http://garibsons.com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ED8" w:rsidRDefault="00436ED8">
      <w:r>
        <w:separator/>
      </w:r>
    </w:p>
  </w:footnote>
  <w:footnote w:type="continuationSeparator" w:id="0">
    <w:p w:rsidR="00436ED8" w:rsidRDefault="00436E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788"/>
      <w:gridCol w:w="4788"/>
    </w:tblGrid>
    <w:tr w:rsidR="00324E6B">
      <w:tc>
        <w:tcPr>
          <w:tcW w:w="4788" w:type="dxa"/>
        </w:tcPr>
        <w:p w:rsidR="00324E6B" w:rsidRDefault="00F44428" w:rsidP="008F47E9">
          <w:pPr>
            <w:pStyle w:val="Header"/>
          </w:pPr>
          <w:r>
            <w:rPr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0" allowOverlap="1">
                    <wp:simplePos x="0" y="0"/>
                    <wp:positionH relativeFrom="column">
                      <wp:posOffset>5303520</wp:posOffset>
                    </wp:positionH>
                    <wp:positionV relativeFrom="paragraph">
                      <wp:posOffset>-91440</wp:posOffset>
                    </wp:positionV>
                    <wp:extent cx="910590" cy="686435"/>
                    <wp:effectExtent l="0" t="3810" r="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0590" cy="686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4E6B" w:rsidRDefault="00F4442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704850" cy="590550"/>
                                      <wp:effectExtent l="0" t="0" r="0" b="0"/>
                                      <wp:docPr id="3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04850" cy="590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17.6pt;margin-top:-7.2pt;width:71.7pt;height:54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J/TtgIAAL8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" o:allowincell="f" filled="f" stroked="f">
                    <v:textbox>
                      <w:txbxContent>
                        <w:p w:rsidR="00324E6B" w:rsidRDefault="00F4442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704850" cy="590550"/>
                                <wp:effectExtent l="0" t="0" r="0" b="0"/>
                                <wp:docPr id="3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04850" cy="590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4788" w:type="dxa"/>
        </w:tcPr>
        <w:p w:rsidR="00324E6B" w:rsidRDefault="00324E6B">
          <w:pPr>
            <w:pStyle w:val="Header"/>
            <w:jc w:val="right"/>
          </w:pPr>
        </w:p>
      </w:tc>
    </w:tr>
  </w:tbl>
  <w:p w:rsidR="00324E6B" w:rsidRDefault="00324E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9DB" w:rsidRPr="00D339DB" w:rsidRDefault="00D339DB" w:rsidP="004D4782">
    <w:pPr>
      <w:pStyle w:val="Header"/>
      <w:jc w:val="righ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6FF0"/>
    <w:multiLevelType w:val="hybridMultilevel"/>
    <w:tmpl w:val="4BAEE86C"/>
    <w:lvl w:ilvl="0" w:tplc="FC969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95BE2"/>
    <w:multiLevelType w:val="hybridMultilevel"/>
    <w:tmpl w:val="22B840F8"/>
    <w:lvl w:ilvl="0" w:tplc="2C3EC2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B2CC2"/>
    <w:multiLevelType w:val="hybridMultilevel"/>
    <w:tmpl w:val="A3F0A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7D2B78"/>
    <w:multiLevelType w:val="hybridMultilevel"/>
    <w:tmpl w:val="992CC626"/>
    <w:lvl w:ilvl="0" w:tplc="FC969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13542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C6531FF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D6768F3"/>
    <w:multiLevelType w:val="multilevel"/>
    <w:tmpl w:val="EF24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113342B"/>
    <w:multiLevelType w:val="hybridMultilevel"/>
    <w:tmpl w:val="4D868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2011F8"/>
    <w:multiLevelType w:val="singleLevel"/>
    <w:tmpl w:val="E2521B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0913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107C60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01332B2"/>
    <w:multiLevelType w:val="hybridMultilevel"/>
    <w:tmpl w:val="040EE376"/>
    <w:lvl w:ilvl="0" w:tplc="FC969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D749C2"/>
    <w:multiLevelType w:val="hybridMultilevel"/>
    <w:tmpl w:val="B74EDF48"/>
    <w:lvl w:ilvl="0" w:tplc="2C70160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3A0648"/>
    <w:multiLevelType w:val="hybridMultilevel"/>
    <w:tmpl w:val="33DCD6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AE47A2"/>
    <w:multiLevelType w:val="singleLevel"/>
    <w:tmpl w:val="BF92E6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25D76B83"/>
    <w:multiLevelType w:val="hybridMultilevel"/>
    <w:tmpl w:val="861AFC7C"/>
    <w:lvl w:ilvl="0" w:tplc="2C70160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937EE7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89153D6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782CD7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7FC47F0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6C6C17"/>
    <w:multiLevelType w:val="hybridMultilevel"/>
    <w:tmpl w:val="EEC8FDE2"/>
    <w:lvl w:ilvl="0" w:tplc="AFC237A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704256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C994F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A00800"/>
    <w:multiLevelType w:val="multilevel"/>
    <w:tmpl w:val="5428D7A0"/>
    <w:lvl w:ilvl="0">
      <w:start w:val="1"/>
      <w:numFmt w:val="upperLetter"/>
      <w:pStyle w:val="Heading1"/>
      <w:lvlText w:val="%1)"/>
      <w:lvlJc w:val="left"/>
      <w:pPr>
        <w:tabs>
          <w:tab w:val="num" w:pos="360"/>
        </w:tabs>
        <w:ind w:left="0" w:firstLine="0"/>
      </w:pPr>
    </w:lvl>
    <w:lvl w:ilvl="1">
      <w:start w:val="1"/>
      <w:numFmt w:val="upperRoman"/>
      <w:pStyle w:val="Heading2"/>
      <w:lvlText w:val="%2)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4">
    <w:nsid w:val="531B01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50434B6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5380623"/>
    <w:multiLevelType w:val="singleLevel"/>
    <w:tmpl w:val="59E2A2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>
    <w:nsid w:val="58B72C31"/>
    <w:multiLevelType w:val="hybridMultilevel"/>
    <w:tmpl w:val="3B7C6E84"/>
    <w:lvl w:ilvl="0" w:tplc="0E2AA5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9920147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C672E2A"/>
    <w:multiLevelType w:val="hybridMultilevel"/>
    <w:tmpl w:val="B706CF2A"/>
    <w:lvl w:ilvl="0" w:tplc="AAE0DEE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2EE069A"/>
    <w:multiLevelType w:val="hybridMultilevel"/>
    <w:tmpl w:val="F7A059CA"/>
    <w:lvl w:ilvl="0" w:tplc="FC969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AE54D6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9DA0DC2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6BE2334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7D20937"/>
    <w:multiLevelType w:val="hybridMultilevel"/>
    <w:tmpl w:val="71428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C3B2432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8"/>
  </w:num>
  <w:num w:numId="3">
    <w:abstractNumId w:val="26"/>
  </w:num>
  <w:num w:numId="4">
    <w:abstractNumId w:val="23"/>
  </w:num>
  <w:num w:numId="5">
    <w:abstractNumId w:val="10"/>
  </w:num>
  <w:num w:numId="6">
    <w:abstractNumId w:val="21"/>
  </w:num>
  <w:num w:numId="7">
    <w:abstractNumId w:val="5"/>
  </w:num>
  <w:num w:numId="8">
    <w:abstractNumId w:val="17"/>
  </w:num>
  <w:num w:numId="9">
    <w:abstractNumId w:val="35"/>
  </w:num>
  <w:num w:numId="10">
    <w:abstractNumId w:val="25"/>
  </w:num>
  <w:num w:numId="11">
    <w:abstractNumId w:val="33"/>
  </w:num>
  <w:num w:numId="12">
    <w:abstractNumId w:val="18"/>
  </w:num>
  <w:num w:numId="13">
    <w:abstractNumId w:val="32"/>
  </w:num>
  <w:num w:numId="14">
    <w:abstractNumId w:val="4"/>
  </w:num>
  <w:num w:numId="15">
    <w:abstractNumId w:val="31"/>
  </w:num>
  <w:num w:numId="16">
    <w:abstractNumId w:val="34"/>
  </w:num>
  <w:num w:numId="17">
    <w:abstractNumId w:val="22"/>
  </w:num>
  <w:num w:numId="18">
    <w:abstractNumId w:val="27"/>
  </w:num>
  <w:num w:numId="19">
    <w:abstractNumId w:val="9"/>
  </w:num>
  <w:num w:numId="20">
    <w:abstractNumId w:val="14"/>
  </w:num>
  <w:num w:numId="21">
    <w:abstractNumId w:val="28"/>
  </w:num>
  <w:num w:numId="22">
    <w:abstractNumId w:val="16"/>
  </w:num>
  <w:num w:numId="23">
    <w:abstractNumId w:val="19"/>
  </w:num>
  <w:num w:numId="24">
    <w:abstractNumId w:val="29"/>
  </w:num>
  <w:num w:numId="25">
    <w:abstractNumId w:val="20"/>
  </w:num>
  <w:num w:numId="26">
    <w:abstractNumId w:val="7"/>
  </w:num>
  <w:num w:numId="27">
    <w:abstractNumId w:val="12"/>
  </w:num>
  <w:num w:numId="28">
    <w:abstractNumId w:val="15"/>
  </w:num>
  <w:num w:numId="29">
    <w:abstractNumId w:val="6"/>
  </w:num>
  <w:num w:numId="30">
    <w:abstractNumId w:val="1"/>
  </w:num>
  <w:num w:numId="31">
    <w:abstractNumId w:val="11"/>
  </w:num>
  <w:num w:numId="32">
    <w:abstractNumId w:val="30"/>
  </w:num>
  <w:num w:numId="33">
    <w:abstractNumId w:val="0"/>
  </w:num>
  <w:num w:numId="34">
    <w:abstractNumId w:val="3"/>
  </w:num>
  <w:num w:numId="35">
    <w:abstractNumId w:val="2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ABD"/>
    <w:rsid w:val="00003FA9"/>
    <w:rsid w:val="00047FA8"/>
    <w:rsid w:val="0005267B"/>
    <w:rsid w:val="00064E15"/>
    <w:rsid w:val="0006790F"/>
    <w:rsid w:val="0007627D"/>
    <w:rsid w:val="0008522E"/>
    <w:rsid w:val="00091A83"/>
    <w:rsid w:val="000936E0"/>
    <w:rsid w:val="000974D1"/>
    <w:rsid w:val="000A36EC"/>
    <w:rsid w:val="000A5487"/>
    <w:rsid w:val="000E3AEB"/>
    <w:rsid w:val="00105FDE"/>
    <w:rsid w:val="00142792"/>
    <w:rsid w:val="0018221B"/>
    <w:rsid w:val="001B1FBE"/>
    <w:rsid w:val="001B26CD"/>
    <w:rsid w:val="001B5F2C"/>
    <w:rsid w:val="001C1746"/>
    <w:rsid w:val="001C4ED1"/>
    <w:rsid w:val="001D1098"/>
    <w:rsid w:val="00204D3A"/>
    <w:rsid w:val="0021745B"/>
    <w:rsid w:val="00231D47"/>
    <w:rsid w:val="00252F44"/>
    <w:rsid w:val="002731BC"/>
    <w:rsid w:val="0028644C"/>
    <w:rsid w:val="002915A5"/>
    <w:rsid w:val="002A3F73"/>
    <w:rsid w:val="002B4DB2"/>
    <w:rsid w:val="002C472A"/>
    <w:rsid w:val="002D426A"/>
    <w:rsid w:val="002E0DC8"/>
    <w:rsid w:val="002F72C0"/>
    <w:rsid w:val="003006D3"/>
    <w:rsid w:val="003043AB"/>
    <w:rsid w:val="00314A23"/>
    <w:rsid w:val="00321C97"/>
    <w:rsid w:val="00323DB3"/>
    <w:rsid w:val="00324E6B"/>
    <w:rsid w:val="003267EF"/>
    <w:rsid w:val="00342187"/>
    <w:rsid w:val="00354F57"/>
    <w:rsid w:val="00377215"/>
    <w:rsid w:val="00377811"/>
    <w:rsid w:val="003B7627"/>
    <w:rsid w:val="003C37C7"/>
    <w:rsid w:val="003C4D15"/>
    <w:rsid w:val="003E4686"/>
    <w:rsid w:val="003E7C14"/>
    <w:rsid w:val="003F1C61"/>
    <w:rsid w:val="00422261"/>
    <w:rsid w:val="0042535C"/>
    <w:rsid w:val="004339C0"/>
    <w:rsid w:val="00436ED8"/>
    <w:rsid w:val="00443D81"/>
    <w:rsid w:val="00451C78"/>
    <w:rsid w:val="004578D5"/>
    <w:rsid w:val="00463BF1"/>
    <w:rsid w:val="0047354A"/>
    <w:rsid w:val="0049368B"/>
    <w:rsid w:val="00496ABD"/>
    <w:rsid w:val="004A1B85"/>
    <w:rsid w:val="004A38B1"/>
    <w:rsid w:val="004B18DC"/>
    <w:rsid w:val="004B24B7"/>
    <w:rsid w:val="004B4961"/>
    <w:rsid w:val="004B5210"/>
    <w:rsid w:val="004C641D"/>
    <w:rsid w:val="004D4782"/>
    <w:rsid w:val="004D74F8"/>
    <w:rsid w:val="004E04D1"/>
    <w:rsid w:val="004E19CF"/>
    <w:rsid w:val="004F4388"/>
    <w:rsid w:val="00502B4D"/>
    <w:rsid w:val="00514A15"/>
    <w:rsid w:val="00514BDA"/>
    <w:rsid w:val="0052729A"/>
    <w:rsid w:val="005320B6"/>
    <w:rsid w:val="0053295E"/>
    <w:rsid w:val="00533623"/>
    <w:rsid w:val="005412E5"/>
    <w:rsid w:val="005613B0"/>
    <w:rsid w:val="00562859"/>
    <w:rsid w:val="00562C67"/>
    <w:rsid w:val="005645E6"/>
    <w:rsid w:val="00583272"/>
    <w:rsid w:val="005A29BA"/>
    <w:rsid w:val="005A2B55"/>
    <w:rsid w:val="005A345C"/>
    <w:rsid w:val="005A72F0"/>
    <w:rsid w:val="005D6851"/>
    <w:rsid w:val="005E0304"/>
    <w:rsid w:val="005F4125"/>
    <w:rsid w:val="00606FBB"/>
    <w:rsid w:val="00622013"/>
    <w:rsid w:val="0063522F"/>
    <w:rsid w:val="006426B3"/>
    <w:rsid w:val="00646091"/>
    <w:rsid w:val="0064654A"/>
    <w:rsid w:val="00654FA8"/>
    <w:rsid w:val="006666DA"/>
    <w:rsid w:val="00682A7E"/>
    <w:rsid w:val="00692D6B"/>
    <w:rsid w:val="006A02E1"/>
    <w:rsid w:val="006B5EEE"/>
    <w:rsid w:val="006C5503"/>
    <w:rsid w:val="006E0FE9"/>
    <w:rsid w:val="006E2281"/>
    <w:rsid w:val="006E2CF2"/>
    <w:rsid w:val="006F3B79"/>
    <w:rsid w:val="00704B67"/>
    <w:rsid w:val="00720A19"/>
    <w:rsid w:val="0072208E"/>
    <w:rsid w:val="00745F56"/>
    <w:rsid w:val="007538B2"/>
    <w:rsid w:val="007579F6"/>
    <w:rsid w:val="00775BCC"/>
    <w:rsid w:val="007B5F9D"/>
    <w:rsid w:val="007E017C"/>
    <w:rsid w:val="007E35E3"/>
    <w:rsid w:val="007F3467"/>
    <w:rsid w:val="007F4EB9"/>
    <w:rsid w:val="00807F01"/>
    <w:rsid w:val="0081129A"/>
    <w:rsid w:val="0085548D"/>
    <w:rsid w:val="00855BB7"/>
    <w:rsid w:val="00865395"/>
    <w:rsid w:val="0087031C"/>
    <w:rsid w:val="00877623"/>
    <w:rsid w:val="00877662"/>
    <w:rsid w:val="00880256"/>
    <w:rsid w:val="0088348B"/>
    <w:rsid w:val="0089330C"/>
    <w:rsid w:val="00893FD7"/>
    <w:rsid w:val="008958EA"/>
    <w:rsid w:val="008A72D6"/>
    <w:rsid w:val="008E2A67"/>
    <w:rsid w:val="008E7890"/>
    <w:rsid w:val="008F47E9"/>
    <w:rsid w:val="008F7AC2"/>
    <w:rsid w:val="00901C30"/>
    <w:rsid w:val="0090656B"/>
    <w:rsid w:val="00906F9B"/>
    <w:rsid w:val="00912F4A"/>
    <w:rsid w:val="00915965"/>
    <w:rsid w:val="00941E52"/>
    <w:rsid w:val="00942EBD"/>
    <w:rsid w:val="009477E8"/>
    <w:rsid w:val="00980443"/>
    <w:rsid w:val="009C62B8"/>
    <w:rsid w:val="009F1871"/>
    <w:rsid w:val="009F6843"/>
    <w:rsid w:val="00A1356F"/>
    <w:rsid w:val="00A13D75"/>
    <w:rsid w:val="00A22F7F"/>
    <w:rsid w:val="00A25BFC"/>
    <w:rsid w:val="00A44671"/>
    <w:rsid w:val="00A477F4"/>
    <w:rsid w:val="00A55F2C"/>
    <w:rsid w:val="00A77331"/>
    <w:rsid w:val="00A818C9"/>
    <w:rsid w:val="00A85E52"/>
    <w:rsid w:val="00A95D10"/>
    <w:rsid w:val="00A96437"/>
    <w:rsid w:val="00AA10A4"/>
    <w:rsid w:val="00AA6B2B"/>
    <w:rsid w:val="00AB108D"/>
    <w:rsid w:val="00AB54BA"/>
    <w:rsid w:val="00AB5755"/>
    <w:rsid w:val="00AD5D5D"/>
    <w:rsid w:val="00AE1BFB"/>
    <w:rsid w:val="00B13728"/>
    <w:rsid w:val="00B208EB"/>
    <w:rsid w:val="00B2258A"/>
    <w:rsid w:val="00B32795"/>
    <w:rsid w:val="00B41EED"/>
    <w:rsid w:val="00B5004D"/>
    <w:rsid w:val="00B50549"/>
    <w:rsid w:val="00B6166E"/>
    <w:rsid w:val="00B758B3"/>
    <w:rsid w:val="00B90D46"/>
    <w:rsid w:val="00B95BC6"/>
    <w:rsid w:val="00BB2020"/>
    <w:rsid w:val="00BB39ED"/>
    <w:rsid w:val="00BC3156"/>
    <w:rsid w:val="00BC5989"/>
    <w:rsid w:val="00BC5FDD"/>
    <w:rsid w:val="00BD5BAA"/>
    <w:rsid w:val="00BF5856"/>
    <w:rsid w:val="00C034B7"/>
    <w:rsid w:val="00C15D9F"/>
    <w:rsid w:val="00C22E04"/>
    <w:rsid w:val="00C4250B"/>
    <w:rsid w:val="00C4362F"/>
    <w:rsid w:val="00C51610"/>
    <w:rsid w:val="00C71468"/>
    <w:rsid w:val="00CC146D"/>
    <w:rsid w:val="00CC2335"/>
    <w:rsid w:val="00CD0182"/>
    <w:rsid w:val="00CD4394"/>
    <w:rsid w:val="00CE3DFF"/>
    <w:rsid w:val="00CF0ED5"/>
    <w:rsid w:val="00CF1BD4"/>
    <w:rsid w:val="00CF36EC"/>
    <w:rsid w:val="00CF63BE"/>
    <w:rsid w:val="00D005DF"/>
    <w:rsid w:val="00D00D4B"/>
    <w:rsid w:val="00D15D9E"/>
    <w:rsid w:val="00D22579"/>
    <w:rsid w:val="00D26485"/>
    <w:rsid w:val="00D339DB"/>
    <w:rsid w:val="00D3400D"/>
    <w:rsid w:val="00D40825"/>
    <w:rsid w:val="00D57441"/>
    <w:rsid w:val="00D70716"/>
    <w:rsid w:val="00D8040D"/>
    <w:rsid w:val="00D869C7"/>
    <w:rsid w:val="00DA28B4"/>
    <w:rsid w:val="00DA7515"/>
    <w:rsid w:val="00DC3B54"/>
    <w:rsid w:val="00DC434C"/>
    <w:rsid w:val="00DC6E08"/>
    <w:rsid w:val="00DD1545"/>
    <w:rsid w:val="00DE57A1"/>
    <w:rsid w:val="00DF1D9E"/>
    <w:rsid w:val="00DF6C7E"/>
    <w:rsid w:val="00DF788B"/>
    <w:rsid w:val="00E0057E"/>
    <w:rsid w:val="00E0562B"/>
    <w:rsid w:val="00E153E5"/>
    <w:rsid w:val="00E171C4"/>
    <w:rsid w:val="00E31767"/>
    <w:rsid w:val="00E3444E"/>
    <w:rsid w:val="00E372E8"/>
    <w:rsid w:val="00E419BE"/>
    <w:rsid w:val="00E5191C"/>
    <w:rsid w:val="00E74E6D"/>
    <w:rsid w:val="00E944CF"/>
    <w:rsid w:val="00EB0095"/>
    <w:rsid w:val="00EB12D0"/>
    <w:rsid w:val="00EC2DBA"/>
    <w:rsid w:val="00EC513C"/>
    <w:rsid w:val="00ED3249"/>
    <w:rsid w:val="00ED5F77"/>
    <w:rsid w:val="00EE1F70"/>
    <w:rsid w:val="00EF4FE3"/>
    <w:rsid w:val="00EF52CB"/>
    <w:rsid w:val="00F16C13"/>
    <w:rsid w:val="00F44428"/>
    <w:rsid w:val="00F4479C"/>
    <w:rsid w:val="00F87DCA"/>
    <w:rsid w:val="00F926E0"/>
    <w:rsid w:val="00F94563"/>
    <w:rsid w:val="00F964EF"/>
    <w:rsid w:val="00FA58B9"/>
    <w:rsid w:val="00FA5E70"/>
    <w:rsid w:val="00FB2550"/>
    <w:rsid w:val="00FC35D4"/>
    <w:rsid w:val="00FD18D1"/>
    <w:rsid w:val="00FE17B4"/>
    <w:rsid w:val="00FE3CE1"/>
    <w:rsid w:val="00FE6927"/>
    <w:rsid w:val="00F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C14"/>
  </w:style>
  <w:style w:type="paragraph" w:styleId="Heading1">
    <w:name w:val="heading 1"/>
    <w:basedOn w:val="Normal"/>
    <w:next w:val="Normal"/>
    <w:qFormat/>
    <w:rsid w:val="003E7C14"/>
    <w:pPr>
      <w:keepNext/>
      <w:numPr>
        <w:numId w:val="4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E7C14"/>
    <w:pPr>
      <w:keepNext/>
      <w:numPr>
        <w:ilvl w:val="1"/>
        <w:numId w:val="4"/>
      </w:numPr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rsid w:val="003E7C14"/>
    <w:pPr>
      <w:keepNext/>
      <w:numPr>
        <w:ilvl w:val="2"/>
        <w:numId w:val="4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3E7C14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3E7C14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E7C14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E7C14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3E7C14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3E7C14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7C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7C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7C14"/>
  </w:style>
  <w:style w:type="character" w:styleId="Hyperlink">
    <w:name w:val="Hyperlink"/>
    <w:rsid w:val="003E7C14"/>
    <w:rPr>
      <w:color w:val="0000FF"/>
      <w:u w:val="single"/>
    </w:rPr>
  </w:style>
  <w:style w:type="paragraph" w:styleId="BodyTextIndent">
    <w:name w:val="Body Text Indent"/>
    <w:basedOn w:val="Normal"/>
    <w:rsid w:val="003E7C14"/>
    <w:pPr>
      <w:tabs>
        <w:tab w:val="num" w:pos="360"/>
      </w:tabs>
      <w:ind w:left="360"/>
    </w:pPr>
  </w:style>
  <w:style w:type="paragraph" w:styleId="BodyTextIndent2">
    <w:name w:val="Body Text Indent 2"/>
    <w:basedOn w:val="Normal"/>
    <w:rsid w:val="00496ABD"/>
    <w:pPr>
      <w:ind w:left="720"/>
    </w:pPr>
  </w:style>
  <w:style w:type="paragraph" w:styleId="BalloonText">
    <w:name w:val="Balloon Text"/>
    <w:basedOn w:val="Normal"/>
    <w:link w:val="BalloonTextChar"/>
    <w:rsid w:val="00085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522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95D10"/>
    <w:pPr>
      <w:spacing w:after="120"/>
    </w:pPr>
    <w:rPr>
      <w:sz w:val="24"/>
      <w:lang w:val="en-GB" w:eastAsia="nl-NL"/>
    </w:rPr>
  </w:style>
  <w:style w:type="character" w:customStyle="1" w:styleId="BodyTextChar">
    <w:name w:val="Body Text Char"/>
    <w:link w:val="BodyText"/>
    <w:rsid w:val="00A95D10"/>
    <w:rPr>
      <w:sz w:val="24"/>
      <w:lang w:val="en-GB" w:eastAsia="nl-NL"/>
    </w:rPr>
  </w:style>
  <w:style w:type="character" w:customStyle="1" w:styleId="rvts8">
    <w:name w:val="rvts8"/>
    <w:rsid w:val="00342187"/>
    <w:rPr>
      <w:rFonts w:ascii="Tahoma" w:hAnsi="Tahoma" w:cs="Tahoma" w:hint="default"/>
      <w:b/>
      <w:bCs/>
    </w:rPr>
  </w:style>
  <w:style w:type="character" w:customStyle="1" w:styleId="rvts10">
    <w:name w:val="rvts10"/>
    <w:rsid w:val="00342187"/>
    <w:rPr>
      <w:rFonts w:ascii="Times New Roman" w:hAnsi="Times New Roman" w:cs="Times New Roman" w:hint="default"/>
    </w:rPr>
  </w:style>
  <w:style w:type="paragraph" w:styleId="TOC5">
    <w:name w:val="toc 5"/>
    <w:basedOn w:val="Normal"/>
    <w:next w:val="Normal"/>
    <w:rsid w:val="00FA58B9"/>
    <w:pPr>
      <w:tabs>
        <w:tab w:val="left" w:leader="dot" w:pos="9000"/>
        <w:tab w:val="right" w:pos="9360"/>
      </w:tabs>
      <w:suppressAutoHyphens/>
      <w:ind w:left="3600" w:right="720" w:hanging="720"/>
    </w:pPr>
    <w:rPr>
      <w:rFonts w:ascii="CG Times" w:hAnsi="CG Times"/>
      <w:sz w:val="24"/>
      <w:lang w:eastAsia="nl-NL"/>
    </w:rPr>
  </w:style>
  <w:style w:type="table" w:styleId="TableGrid">
    <w:name w:val="Table Grid"/>
    <w:basedOn w:val="TableNormal"/>
    <w:rsid w:val="00D40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3249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C14"/>
  </w:style>
  <w:style w:type="paragraph" w:styleId="Heading1">
    <w:name w:val="heading 1"/>
    <w:basedOn w:val="Normal"/>
    <w:next w:val="Normal"/>
    <w:qFormat/>
    <w:rsid w:val="003E7C14"/>
    <w:pPr>
      <w:keepNext/>
      <w:numPr>
        <w:numId w:val="4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E7C14"/>
    <w:pPr>
      <w:keepNext/>
      <w:numPr>
        <w:ilvl w:val="1"/>
        <w:numId w:val="4"/>
      </w:numPr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rsid w:val="003E7C14"/>
    <w:pPr>
      <w:keepNext/>
      <w:numPr>
        <w:ilvl w:val="2"/>
        <w:numId w:val="4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3E7C14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3E7C14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E7C14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E7C14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3E7C14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3E7C14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7C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7C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7C14"/>
  </w:style>
  <w:style w:type="character" w:styleId="Hyperlink">
    <w:name w:val="Hyperlink"/>
    <w:rsid w:val="003E7C14"/>
    <w:rPr>
      <w:color w:val="0000FF"/>
      <w:u w:val="single"/>
    </w:rPr>
  </w:style>
  <w:style w:type="paragraph" w:styleId="BodyTextIndent">
    <w:name w:val="Body Text Indent"/>
    <w:basedOn w:val="Normal"/>
    <w:rsid w:val="003E7C14"/>
    <w:pPr>
      <w:tabs>
        <w:tab w:val="num" w:pos="360"/>
      </w:tabs>
      <w:ind w:left="360"/>
    </w:pPr>
  </w:style>
  <w:style w:type="paragraph" w:styleId="BodyTextIndent2">
    <w:name w:val="Body Text Indent 2"/>
    <w:basedOn w:val="Normal"/>
    <w:rsid w:val="00496ABD"/>
    <w:pPr>
      <w:ind w:left="720"/>
    </w:pPr>
  </w:style>
  <w:style w:type="paragraph" w:styleId="BalloonText">
    <w:name w:val="Balloon Text"/>
    <w:basedOn w:val="Normal"/>
    <w:link w:val="BalloonTextChar"/>
    <w:rsid w:val="00085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522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95D10"/>
    <w:pPr>
      <w:spacing w:after="120"/>
    </w:pPr>
    <w:rPr>
      <w:sz w:val="24"/>
      <w:lang w:val="en-GB" w:eastAsia="nl-NL"/>
    </w:rPr>
  </w:style>
  <w:style w:type="character" w:customStyle="1" w:styleId="BodyTextChar">
    <w:name w:val="Body Text Char"/>
    <w:link w:val="BodyText"/>
    <w:rsid w:val="00A95D10"/>
    <w:rPr>
      <w:sz w:val="24"/>
      <w:lang w:val="en-GB" w:eastAsia="nl-NL"/>
    </w:rPr>
  </w:style>
  <w:style w:type="character" w:customStyle="1" w:styleId="rvts8">
    <w:name w:val="rvts8"/>
    <w:rsid w:val="00342187"/>
    <w:rPr>
      <w:rFonts w:ascii="Tahoma" w:hAnsi="Tahoma" w:cs="Tahoma" w:hint="default"/>
      <w:b/>
      <w:bCs/>
    </w:rPr>
  </w:style>
  <w:style w:type="character" w:customStyle="1" w:styleId="rvts10">
    <w:name w:val="rvts10"/>
    <w:rsid w:val="00342187"/>
    <w:rPr>
      <w:rFonts w:ascii="Times New Roman" w:hAnsi="Times New Roman" w:cs="Times New Roman" w:hint="default"/>
    </w:rPr>
  </w:style>
  <w:style w:type="paragraph" w:styleId="TOC5">
    <w:name w:val="toc 5"/>
    <w:basedOn w:val="Normal"/>
    <w:next w:val="Normal"/>
    <w:rsid w:val="00FA58B9"/>
    <w:pPr>
      <w:tabs>
        <w:tab w:val="left" w:leader="dot" w:pos="9000"/>
        <w:tab w:val="right" w:pos="9360"/>
      </w:tabs>
      <w:suppressAutoHyphens/>
      <w:ind w:left="3600" w:right="720" w:hanging="720"/>
    </w:pPr>
    <w:rPr>
      <w:rFonts w:ascii="CG Times" w:hAnsi="CG Times"/>
      <w:sz w:val="24"/>
      <w:lang w:eastAsia="nl-NL"/>
    </w:rPr>
  </w:style>
  <w:style w:type="table" w:styleId="TableGrid">
    <w:name w:val="Table Grid"/>
    <w:basedOn w:val="TableNormal"/>
    <w:rsid w:val="00D40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324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garibsons.com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5.emf"/><Relationship Id="rId4" Type="http://schemas.openxmlformats.org/officeDocument/2006/relationships/hyperlink" Target="http://garibsons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garibsons.com" TargetMode="External"/><Relationship Id="rId2" Type="http://schemas.openxmlformats.org/officeDocument/2006/relationships/oleObject" Target="embeddings/oleObject2.bin"/><Relationship Id="rId1" Type="http://schemas.openxmlformats.org/officeDocument/2006/relationships/image" Target="media/image6.png"/><Relationship Id="rId4" Type="http://schemas.openxmlformats.org/officeDocument/2006/relationships/hyperlink" Target="http://garibson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wmf"/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rhan%20Garib\Application%20Data\Microsoft\Templates\gs%20fax%20revis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8E2C4-45E5-41AA-96F6-679BD6591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 fax revised</Template>
  <TotalTime>11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GARIBSONS (PVT) LTD</vt:lpstr>
    </vt:vector>
  </TitlesOfParts>
  <Company>GARIB SONS.</Company>
  <LinksUpToDate>false</LinksUpToDate>
  <CharactersWithSpaces>878</CharactersWithSpaces>
  <SharedDoc>false</SharedDoc>
  <HLinks>
    <vt:vector size="6" baseType="variant">
      <vt:variant>
        <vt:i4>5111812</vt:i4>
      </vt:variant>
      <vt:variant>
        <vt:i4>0</vt:i4>
      </vt:variant>
      <vt:variant>
        <vt:i4>0</vt:i4>
      </vt:variant>
      <vt:variant>
        <vt:i4>5</vt:i4>
      </vt:variant>
      <vt:variant>
        <vt:lpwstr>http://www.garibsons.com/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GARIBSONS (PVT) LTD</dc:title>
  <dc:creator>FARHAN HAMID GARIB</dc:creator>
  <cp:lastModifiedBy>Danyal</cp:lastModifiedBy>
  <cp:revision>10</cp:revision>
  <cp:lastPrinted>2020-09-23T06:59:00Z</cp:lastPrinted>
  <dcterms:created xsi:type="dcterms:W3CDTF">2020-09-25T01:05:00Z</dcterms:created>
  <dcterms:modified xsi:type="dcterms:W3CDTF">2020-09-26T23:48:00Z</dcterms:modified>
</cp:coreProperties>
</file>